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AF935" w14:textId="77777777" w:rsidR="0089728E" w:rsidRDefault="0089728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590B547B" w14:textId="77777777" w:rsidR="0089728E" w:rsidRDefault="0089728E" w:rsidP="00C6554A">
      <w:pPr>
        <w:pStyle w:val="Photo"/>
      </w:pPr>
    </w:p>
    <w:p w14:paraId="0C92C84E" w14:textId="77777777" w:rsidR="0089728E" w:rsidRDefault="0089728E" w:rsidP="00C6554A">
      <w:pPr>
        <w:pStyle w:val="Photo"/>
      </w:pPr>
    </w:p>
    <w:p w14:paraId="063980E5" w14:textId="77777777" w:rsidR="0089728E" w:rsidRDefault="0089728E" w:rsidP="00C6554A">
      <w:pPr>
        <w:pStyle w:val="Photo"/>
      </w:pPr>
    </w:p>
    <w:p w14:paraId="4BA96F1B" w14:textId="77777777" w:rsidR="0089728E" w:rsidRDefault="0089728E" w:rsidP="00C6554A">
      <w:pPr>
        <w:pStyle w:val="Photo"/>
      </w:pPr>
    </w:p>
    <w:p w14:paraId="40A9DC57" w14:textId="77777777" w:rsidR="0089728E" w:rsidRDefault="0089728E" w:rsidP="00C6554A">
      <w:pPr>
        <w:pStyle w:val="Photo"/>
      </w:pPr>
    </w:p>
    <w:p w14:paraId="1D658A0D" w14:textId="77777777" w:rsidR="0089728E" w:rsidRDefault="0089728E" w:rsidP="00C6554A">
      <w:pPr>
        <w:pStyle w:val="Photo"/>
      </w:pPr>
    </w:p>
    <w:p w14:paraId="217D31F9" w14:textId="77777777" w:rsidR="0089728E" w:rsidRDefault="0089728E" w:rsidP="00C6554A">
      <w:pPr>
        <w:pStyle w:val="Photo"/>
      </w:pPr>
    </w:p>
    <w:p w14:paraId="5F4B2238" w14:textId="380AF6F0" w:rsidR="0089728E" w:rsidRDefault="0089728E" w:rsidP="0007305F">
      <w:pPr>
        <w:pStyle w:val="Photo"/>
      </w:pPr>
      <w:r>
        <w:rPr>
          <w:noProof/>
        </w:rPr>
        <w:drawing>
          <wp:inline distT="0" distB="0" distL="0" distR="0" wp14:anchorId="52C3B519" wp14:editId="6EC87DB9">
            <wp:extent cx="2684780" cy="26587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2D8E0C13" w14:textId="6DA46BB3" w:rsidR="0089728E" w:rsidRPr="00643DD5" w:rsidRDefault="00724F15" w:rsidP="0089728E">
      <w:pPr>
        <w:pStyle w:val="Title"/>
        <w:rPr>
          <w:color w:val="7A212E"/>
          <w:lang w:val="de-DE"/>
        </w:rPr>
      </w:pPr>
      <w:r>
        <w:rPr>
          <w:color w:val="7A212E"/>
          <w:lang w:val="de-DE"/>
        </w:rPr>
        <w:t>Einzel</w:t>
      </w:r>
      <w:r w:rsidR="00CA3B01" w:rsidRPr="00643DD5">
        <w:rPr>
          <w:color w:val="7A212E"/>
          <w:lang w:val="de-DE"/>
        </w:rPr>
        <w:t>profil</w:t>
      </w:r>
    </w:p>
    <w:p w14:paraId="7CC20ED1" w14:textId="258BDEE6" w:rsidR="00C6554A" w:rsidRPr="00643DD5" w:rsidRDefault="00C6554A" w:rsidP="00C6554A">
      <w:pPr>
        <w:pStyle w:val="ContactInfo"/>
        <w:rPr>
          <w:lang w:val="de-DE"/>
        </w:rPr>
      </w:pPr>
      <w:r w:rsidRPr="00643DD5">
        <w:rPr>
          <w:lang w:val="de-DE"/>
        </w:rPr>
        <w:br w:type="page"/>
      </w:r>
    </w:p>
    <w:p w14:paraId="4588D9B0" w14:textId="4734445E" w:rsidR="0007305F" w:rsidRPr="0089728E" w:rsidRDefault="0007305F" w:rsidP="0089728E">
      <w:pPr>
        <w:rPr>
          <w:lang w:val="de-DE"/>
        </w:rPr>
      </w:pPr>
    </w:p>
    <w:p w14:paraId="26F6673B" w14:textId="23FC2662" w:rsidR="00342719" w:rsidRPr="00E20256" w:rsidRDefault="00342719">
      <w:pPr>
        <w:rPr>
          <w:lang w:val="de-DE"/>
        </w:rPr>
      </w:pPr>
    </w:p>
    <w:sectPr w:rsidR="00342719" w:rsidRPr="00E20256"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63393" w14:textId="77777777" w:rsidR="001931AB" w:rsidRDefault="001931AB" w:rsidP="00C6554A">
      <w:pPr>
        <w:spacing w:before="0" w:after="0" w:line="240" w:lineRule="auto"/>
      </w:pPr>
      <w:r>
        <w:separator/>
      </w:r>
    </w:p>
  </w:endnote>
  <w:endnote w:type="continuationSeparator" w:id="0">
    <w:p w14:paraId="67AFA91C" w14:textId="77777777" w:rsidR="001931AB" w:rsidRDefault="001931A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1A107" w14:textId="77777777" w:rsidR="001931AB" w:rsidRDefault="001931A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ADEE82F" w14:textId="77777777" w:rsidR="001931AB" w:rsidRDefault="001931A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8E"/>
    <w:rsid w:val="0007305F"/>
    <w:rsid w:val="001133B4"/>
    <w:rsid w:val="0015703D"/>
    <w:rsid w:val="001931AB"/>
    <w:rsid w:val="001F146A"/>
    <w:rsid w:val="002554CD"/>
    <w:rsid w:val="00293B83"/>
    <w:rsid w:val="002B4294"/>
    <w:rsid w:val="00333D0D"/>
    <w:rsid w:val="00342719"/>
    <w:rsid w:val="004C049F"/>
    <w:rsid w:val="005000E2"/>
    <w:rsid w:val="00643DD5"/>
    <w:rsid w:val="006A3CE7"/>
    <w:rsid w:val="006E6E55"/>
    <w:rsid w:val="0072341D"/>
    <w:rsid w:val="00724F15"/>
    <w:rsid w:val="007B6D51"/>
    <w:rsid w:val="008709C8"/>
    <w:rsid w:val="0089728E"/>
    <w:rsid w:val="00A96717"/>
    <w:rsid w:val="00B20AD7"/>
    <w:rsid w:val="00C6554A"/>
    <w:rsid w:val="00CA3B01"/>
    <w:rsid w:val="00DD6451"/>
    <w:rsid w:val="00E2025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FBB90F"/>
  <w15:chartTrackingRefBased/>
  <w15:docId w15:val="{41E7775E-E6A4-4AB6-B0BD-7C398DA7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89728E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7A212E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8E"/>
    <w:rPr>
      <w:rFonts w:asciiTheme="majorHAnsi" w:eastAsiaTheme="majorEastAsia" w:hAnsiTheme="majorHAnsi" w:cstheme="majorBidi"/>
      <w:color w:val="7A212E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\AppData\Local\Microsoft\Office\16.0\DTS\en-US%7b33896D58-1624-4668-920E-AA0BC9F6C443%7d\%7bC2021E17-BFB8-40DC-A57E-1F9E7F27050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{C2021E17-BFB8-40DC-A57E-1F9E7F270506}tf02835058_win32.dotx</Template>
  <TotalTime>0</TotalTime>
  <Pages>2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Wagner</dc:creator>
  <cp:keywords/>
  <dc:description/>
  <cp:lastModifiedBy>Philipp Wagner</cp:lastModifiedBy>
  <cp:revision>12</cp:revision>
  <dcterms:created xsi:type="dcterms:W3CDTF">2021-06-03T20:11:00Z</dcterms:created>
  <dcterms:modified xsi:type="dcterms:W3CDTF">2021-07-10T14:32:00Z</dcterms:modified>
</cp:coreProperties>
</file>